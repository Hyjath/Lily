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F1" w:rsidRPr="00BE65F1" w:rsidRDefault="00BE65F1" w:rsidP="00BE65F1">
      <w:pPr>
        <w:pStyle w:val="Rubrik1"/>
        <w:jc w:val="center"/>
        <w:rPr>
          <w:b/>
          <w:sz w:val="28"/>
          <w:u w:val="single"/>
        </w:rPr>
      </w:pPr>
      <w:r w:rsidRPr="00BE65F1">
        <w:rPr>
          <w:b/>
          <w:sz w:val="28"/>
          <w:u w:val="single"/>
        </w:rPr>
        <w:t xml:space="preserve">Kravspecifikation </w:t>
      </w:r>
    </w:p>
    <w:p w:rsidR="00BE65F1" w:rsidRPr="00BE65F1" w:rsidRDefault="00BE65F1" w:rsidP="00BE65F1">
      <w:pPr>
        <w:pStyle w:val="Rubrik1"/>
        <w:jc w:val="center"/>
        <w:rPr>
          <w:b/>
          <w:sz w:val="28"/>
          <w:u w:val="single"/>
        </w:rPr>
      </w:pPr>
      <w:r w:rsidRPr="00BE65F1">
        <w:rPr>
          <w:b/>
          <w:sz w:val="28"/>
          <w:u w:val="single"/>
        </w:rPr>
        <w:t xml:space="preserve">på </w:t>
      </w:r>
    </w:p>
    <w:p w:rsidR="009217A2" w:rsidRDefault="00BE65F1" w:rsidP="00BE65F1">
      <w:pPr>
        <w:pStyle w:val="Rubrik1"/>
        <w:jc w:val="center"/>
        <w:rPr>
          <w:b/>
          <w:sz w:val="28"/>
          <w:u w:val="single"/>
        </w:rPr>
      </w:pPr>
      <w:r w:rsidRPr="00BE65F1">
        <w:rPr>
          <w:b/>
          <w:sz w:val="28"/>
          <w:u w:val="single"/>
        </w:rPr>
        <w:t>ärendehanteringssystemet</w:t>
      </w:r>
      <w:r>
        <w:rPr>
          <w:b/>
          <w:sz w:val="28"/>
          <w:u w:val="single"/>
        </w:rPr>
        <w:t>.</w:t>
      </w:r>
    </w:p>
    <w:p w:rsidR="00BE65F1" w:rsidRDefault="00BE65F1" w:rsidP="00BE65F1">
      <w:pPr>
        <w:pStyle w:val="Ingetavstnd"/>
      </w:pPr>
    </w:p>
    <w:p w:rsidR="00BE65F1" w:rsidRDefault="00BE65F1" w:rsidP="00BE65F1">
      <w:pPr>
        <w:pStyle w:val="Ingetavstnd"/>
      </w:pPr>
    </w:p>
    <w:p w:rsidR="00BE65F1" w:rsidRPr="00CD291C" w:rsidRDefault="00BE65F1" w:rsidP="00BE65F1">
      <w:pPr>
        <w:pStyle w:val="Ingetavstnd"/>
        <w:rPr>
          <w:b/>
          <w:sz w:val="24"/>
        </w:rPr>
      </w:pPr>
      <w:r w:rsidRPr="00CD291C">
        <w:rPr>
          <w:b/>
          <w:sz w:val="24"/>
        </w:rPr>
        <w:t>Klientfunktion:</w:t>
      </w:r>
    </w:p>
    <w:p w:rsidR="00BE65F1" w:rsidRDefault="00BE65F1" w:rsidP="00BE65F1">
      <w:pPr>
        <w:spacing w:after="0"/>
      </w:pPr>
      <w:r>
        <w:t>Sök/filtreringsfunktion</w:t>
      </w:r>
    </w:p>
    <w:p w:rsidR="00CD291C" w:rsidRDefault="00CD291C" w:rsidP="00BE65F1">
      <w:pPr>
        <w:spacing w:after="0"/>
      </w:pPr>
      <w:r>
        <w:t>Lägga till/ta bort ärende</w:t>
      </w:r>
    </w:p>
    <w:p w:rsidR="00CD291C" w:rsidRDefault="00CD291C" w:rsidP="00BE65F1">
      <w:pPr>
        <w:spacing w:after="0"/>
      </w:pPr>
      <w:r>
        <w:t>Behörigheter på a</w:t>
      </w:r>
      <w:bookmarkStart w:id="0" w:name="_GoBack"/>
      <w:bookmarkEnd w:id="0"/>
      <w:r>
        <w:t>nvändare</w:t>
      </w:r>
    </w:p>
    <w:p w:rsidR="00CD291C" w:rsidRDefault="00CD291C" w:rsidP="00BE65F1">
      <w:pPr>
        <w:spacing w:after="0"/>
      </w:pPr>
      <w:r>
        <w:t>Lägga till externa användare, dvs. de som ska ha tillgång till hemsidan?</w:t>
      </w:r>
    </w:p>
    <w:p w:rsidR="00BE65F1" w:rsidRDefault="00BE65F1" w:rsidP="00BE65F1">
      <w:pPr>
        <w:spacing w:after="0" w:line="276" w:lineRule="auto"/>
      </w:pPr>
      <w:r>
        <w:t>Tilldela ärende</w:t>
      </w:r>
    </w:p>
    <w:p w:rsidR="00BE65F1" w:rsidRDefault="00BE65F1" w:rsidP="00BE65F1">
      <w:pPr>
        <w:spacing w:after="0" w:line="276" w:lineRule="auto"/>
      </w:pPr>
      <w:r>
        <w:t>Inlämnad av</w:t>
      </w:r>
    </w:p>
    <w:p w:rsidR="00BE65F1" w:rsidRDefault="00BE65F1" w:rsidP="00BE65F1">
      <w:pPr>
        <w:spacing w:after="0" w:line="276" w:lineRule="auto"/>
      </w:pPr>
      <w:r>
        <w:t>Ärendestatus</w:t>
      </w:r>
    </w:p>
    <w:p w:rsidR="00BE65F1" w:rsidRDefault="00BE65F1" w:rsidP="00BE65F1">
      <w:pPr>
        <w:spacing w:after="0" w:line="276" w:lineRule="auto"/>
      </w:pPr>
      <w:r>
        <w:t>Lägga till dokument</w:t>
      </w:r>
    </w:p>
    <w:p w:rsidR="00BE65F1" w:rsidRDefault="00BE65F1" w:rsidP="00BE65F1">
      <w:pPr>
        <w:spacing w:after="0" w:line="276" w:lineRule="auto"/>
      </w:pPr>
      <w:r>
        <w:t>Rubrik</w:t>
      </w:r>
    </w:p>
    <w:p w:rsidR="00BE65F1" w:rsidRDefault="00BE65F1" w:rsidP="00BE65F1">
      <w:pPr>
        <w:spacing w:after="0" w:line="276" w:lineRule="auto"/>
      </w:pPr>
      <w:r>
        <w:t>Beskrivning</w:t>
      </w:r>
    </w:p>
    <w:p w:rsidR="00CD291C" w:rsidRDefault="00CD291C" w:rsidP="00BE65F1">
      <w:pPr>
        <w:spacing w:after="0" w:line="276" w:lineRule="auto"/>
      </w:pPr>
      <w:r>
        <w:t>Datumstämplar på olika saker så som t.ex. påbörjat, avslutat och inlämnat.</w:t>
      </w:r>
    </w:p>
    <w:p w:rsidR="00BE65F1" w:rsidRDefault="00BE65F1" w:rsidP="00BE65F1">
      <w:pPr>
        <w:spacing w:after="0" w:line="276" w:lineRule="auto"/>
      </w:pPr>
    </w:p>
    <w:p w:rsidR="00BE65F1" w:rsidRPr="00CD291C" w:rsidRDefault="00BE65F1" w:rsidP="00BE65F1">
      <w:pPr>
        <w:spacing w:after="0" w:line="276" w:lineRule="auto"/>
        <w:rPr>
          <w:b/>
        </w:rPr>
      </w:pPr>
      <w:r w:rsidRPr="00CD291C">
        <w:rPr>
          <w:b/>
        </w:rPr>
        <w:t>Övriga funktioner för Klienten:</w:t>
      </w:r>
    </w:p>
    <w:p w:rsidR="00BE65F1" w:rsidRDefault="00BE65F1" w:rsidP="00BE65F1">
      <w:pPr>
        <w:spacing w:after="0" w:line="276" w:lineRule="auto"/>
      </w:pPr>
      <w:r>
        <w:t>Skapa sin egen vy(Vad man vill se för något dvs. vilka kolumner)</w:t>
      </w:r>
    </w:p>
    <w:p w:rsidR="00BE65F1" w:rsidRDefault="00BE65F1" w:rsidP="00BE65F1">
      <w:pPr>
        <w:spacing w:after="0" w:line="276" w:lineRule="auto"/>
      </w:pPr>
      <w:r>
        <w:t>Skapa urval</w:t>
      </w:r>
      <w:r w:rsidR="00CD291C">
        <w:t>(som filtrerar på olika saker så som t.ex. öppna/stängda ärende etc.)</w:t>
      </w:r>
    </w:p>
    <w:p w:rsidR="00BE65F1" w:rsidRDefault="00BE65F1" w:rsidP="00BE65F1">
      <w:pPr>
        <w:spacing w:after="0" w:line="276" w:lineRule="auto"/>
      </w:pPr>
    </w:p>
    <w:p w:rsidR="00BE65F1" w:rsidRDefault="00BE65F1" w:rsidP="00BE65F1">
      <w:pPr>
        <w:spacing w:after="0" w:line="276" w:lineRule="auto"/>
      </w:pPr>
    </w:p>
    <w:p w:rsidR="00BE65F1" w:rsidRDefault="00BE65F1" w:rsidP="00BE65F1">
      <w:pPr>
        <w:pStyle w:val="Ingetavstnd"/>
      </w:pPr>
    </w:p>
    <w:p w:rsidR="00BE65F1" w:rsidRPr="00CD291C" w:rsidRDefault="00BE65F1" w:rsidP="00BE65F1">
      <w:pPr>
        <w:pStyle w:val="Ingetavstnd"/>
        <w:rPr>
          <w:b/>
          <w:sz w:val="24"/>
        </w:rPr>
      </w:pPr>
      <w:r w:rsidRPr="00CD291C">
        <w:rPr>
          <w:b/>
          <w:sz w:val="24"/>
        </w:rPr>
        <w:t>Hemsidans funktioner:</w:t>
      </w:r>
    </w:p>
    <w:p w:rsidR="00BE65F1" w:rsidRDefault="00CD291C" w:rsidP="00CD291C">
      <w:pPr>
        <w:spacing w:after="0" w:line="276" w:lineRule="auto"/>
      </w:pPr>
      <w:r>
        <w:t>Lägga upp ärende</w:t>
      </w:r>
    </w:p>
    <w:p w:rsidR="00CD291C" w:rsidRDefault="00CD291C" w:rsidP="00CD291C">
      <w:pPr>
        <w:spacing w:after="0" w:line="276" w:lineRule="auto"/>
      </w:pPr>
      <w:r>
        <w:t>Söka på ärende</w:t>
      </w:r>
    </w:p>
    <w:p w:rsidR="00CD291C" w:rsidRDefault="00CD291C" w:rsidP="00CD291C">
      <w:pPr>
        <w:spacing w:after="0" w:line="276" w:lineRule="auto"/>
      </w:pPr>
      <w:r>
        <w:t>Olika vyer (som t.ex. mina aktiva ärenden, mina stängda osv.)</w:t>
      </w:r>
    </w:p>
    <w:p w:rsidR="00BE65F1" w:rsidRPr="00BE65F1" w:rsidRDefault="00CD291C" w:rsidP="00CD291C">
      <w:pPr>
        <w:spacing w:after="0" w:line="276" w:lineRule="auto"/>
      </w:pPr>
      <w:r>
        <w:t>Inloggningsfunktion</w:t>
      </w:r>
    </w:p>
    <w:sectPr w:rsidR="00BE65F1" w:rsidRPr="00BE6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12"/>
    <w:rsid w:val="005F1412"/>
    <w:rsid w:val="009217A2"/>
    <w:rsid w:val="00BE65F1"/>
    <w:rsid w:val="00C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0CD6A-0DD9-412C-B2DF-5B93DE29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E6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E6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getavstnd">
    <w:name w:val="No Spacing"/>
    <w:uiPriority w:val="1"/>
    <w:qFormat/>
    <w:rsid w:val="00BE6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9321BEB3.dotm</Template>
  <TotalTime>13</TotalTime>
  <Pages>1</Pages>
  <Words>109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Gunshaga</dc:creator>
  <cp:keywords/>
  <dc:description/>
  <cp:lastModifiedBy>Joakim Gunshaga</cp:lastModifiedBy>
  <cp:revision>2</cp:revision>
  <dcterms:created xsi:type="dcterms:W3CDTF">2014-02-07T09:18:00Z</dcterms:created>
  <dcterms:modified xsi:type="dcterms:W3CDTF">2014-02-07T09:31:00Z</dcterms:modified>
</cp:coreProperties>
</file>